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7259FB">
              <w:t>December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7259FB">
              <w:t>2022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B6E675B9FB574C7A92E3D955318401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4B8D291461D44A8EA32747ED0318A48A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DDC5B91431834567A03AF1A6B6F4056D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98798D95B7084DF8BB7163EDBCA421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254B62">
            <w:pPr>
              <w:pStyle w:val="Days"/>
            </w:pPr>
            <w:sdt>
              <w:sdtPr>
                <w:id w:val="2141225648"/>
                <w:placeholder>
                  <w:docPart w:val="DD3E524030574B95A167008F5F8FACE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254B62">
            <w:pPr>
              <w:pStyle w:val="Days"/>
            </w:pPr>
            <w:sdt>
              <w:sdtPr>
                <w:id w:val="-225834277"/>
                <w:placeholder>
                  <w:docPart w:val="E023E0D8232545E4A33F152AF7FF718F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254B62">
            <w:pPr>
              <w:pStyle w:val="Days"/>
            </w:pPr>
            <w:sdt>
              <w:sdtPr>
                <w:id w:val="-1121838800"/>
                <w:placeholder>
                  <w:docPart w:val="83D25764A5FB47ECAE7FC96CFCEEA67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254B62">
            <w:pPr>
              <w:pStyle w:val="Days"/>
            </w:pPr>
            <w:sdt>
              <w:sdtPr>
                <w:id w:val="-1805692476"/>
                <w:placeholder>
                  <w:docPart w:val="DA28FC466BA24120B19B61C0EF061BC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254B62">
            <w:pPr>
              <w:pStyle w:val="Days"/>
            </w:pPr>
            <w:sdt>
              <w:sdtPr>
                <w:id w:val="815225377"/>
                <w:placeholder>
                  <w:docPart w:val="0F8E6CF9927D4DE983A4A38885A85E2A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254B62">
            <w:pPr>
              <w:pStyle w:val="Days"/>
            </w:pPr>
            <w:sdt>
              <w:sdtPr>
                <w:id w:val="36251574"/>
                <w:placeholder>
                  <w:docPart w:val="0C01383DC0584B50A8D0EDB40152473D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7259F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7259F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7259F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9A7C5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7259F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7259F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259FB">
              <w:instrText>Thursday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7259F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7259F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7259FB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7259FB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7259FB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7259FB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7259FB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7259FB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7259FB">
              <w:rPr>
                <w:noProof/>
              </w:rPr>
              <w:t>10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7259F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7259F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7259FB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7259FB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7259F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7259F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7259FB">
              <w:rPr>
                <w:noProof/>
              </w:rPr>
              <w:t>17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7259F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7259F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7259FB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7259FB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7259F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7259F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7259FB">
              <w:rPr>
                <w:noProof/>
              </w:rPr>
              <w:t>24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7259F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7259FB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7259F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7259F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7259FB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7259F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7259F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7259FB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7259F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7259F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7259FB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7259F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7259F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7259FB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7259F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7259F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7259FB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7259F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259FB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7259FB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7259F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7259F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7259F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 w:rsidR="007259FB">
              <w:fldChar w:fldCharType="separate"/>
            </w:r>
            <w:r w:rsidR="007259FB">
              <w:rPr>
                <w:noProof/>
              </w:rPr>
              <w:instrText>31</w:instrText>
            </w:r>
            <w:r>
              <w:fldChar w:fldCharType="end"/>
            </w:r>
            <w:r w:rsidR="007259FB">
              <w:fldChar w:fldCharType="separate"/>
            </w:r>
            <w:r w:rsidR="007259FB">
              <w:rPr>
                <w:noProof/>
              </w:rPr>
              <w:t>31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7259F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7259F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259F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7259FB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C61B2978A7294D74826CC6D479D02894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B62" w:rsidRDefault="00254B62">
      <w:pPr>
        <w:spacing w:before="0" w:after="0"/>
      </w:pPr>
      <w:r>
        <w:separator/>
      </w:r>
    </w:p>
  </w:endnote>
  <w:endnote w:type="continuationSeparator" w:id="0">
    <w:p w:rsidR="00254B62" w:rsidRDefault="00254B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B62" w:rsidRDefault="00254B62">
      <w:pPr>
        <w:spacing w:before="0" w:after="0"/>
      </w:pPr>
      <w:r>
        <w:separator/>
      </w:r>
    </w:p>
  </w:footnote>
  <w:footnote w:type="continuationSeparator" w:id="0">
    <w:p w:rsidR="00254B62" w:rsidRDefault="00254B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12/2022"/>
    <w:docVar w:name="MonthStart" w:val="01/12/2022"/>
    <w:docVar w:name="ShowDynamicGuides" w:val="1"/>
    <w:docVar w:name="ShowMarginGuides" w:val="0"/>
    <w:docVar w:name="ShowOutlines" w:val="0"/>
    <w:docVar w:name="ShowStaticGuides" w:val="0"/>
  </w:docVars>
  <w:rsids>
    <w:rsidRoot w:val="007259FB"/>
    <w:rsid w:val="00124ADC"/>
    <w:rsid w:val="00193E15"/>
    <w:rsid w:val="00254B62"/>
    <w:rsid w:val="0025748C"/>
    <w:rsid w:val="002F7032"/>
    <w:rsid w:val="00320970"/>
    <w:rsid w:val="00375B27"/>
    <w:rsid w:val="005B0C48"/>
    <w:rsid w:val="007259FB"/>
    <w:rsid w:val="00812DAD"/>
    <w:rsid w:val="0081356A"/>
    <w:rsid w:val="00925ED9"/>
    <w:rsid w:val="00997C7D"/>
    <w:rsid w:val="009A164A"/>
    <w:rsid w:val="009A7C5B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KOM%2010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675B9FB574C7A92E3D95531840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9D38-C031-4059-A908-05E765879615}"/>
      </w:docPartPr>
      <w:docPartBody>
        <w:p w:rsidR="00000000" w:rsidRDefault="000828E8">
          <w:pPr>
            <w:pStyle w:val="B6E675B9FB574C7A92E3D95531840113"/>
          </w:pPr>
          <w:r>
            <w:t>Subtitle</w:t>
          </w:r>
        </w:p>
      </w:docPartBody>
    </w:docPart>
    <w:docPart>
      <w:docPartPr>
        <w:name w:val="4B8D291461D44A8EA32747ED0318A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595B-4324-4E58-9F92-5997143BC8F7}"/>
      </w:docPartPr>
      <w:docPartBody>
        <w:p w:rsidR="00000000" w:rsidRDefault="000828E8">
          <w:pPr>
            <w:pStyle w:val="4B8D291461D44A8EA32747ED0318A48A"/>
          </w:pPr>
          <w:r>
            <w:t>Title</w:t>
          </w:r>
        </w:p>
      </w:docPartBody>
    </w:docPart>
    <w:docPart>
      <w:docPartPr>
        <w:name w:val="DDC5B91431834567A03AF1A6B6F40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969EC-4F1C-4B42-9442-074CDCFE2F2F}"/>
      </w:docPartPr>
      <w:docPartBody>
        <w:p w:rsidR="00000000" w:rsidRDefault="000828E8">
          <w:pPr>
            <w:pStyle w:val="DDC5B91431834567A03AF1A6B6F4056D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98798D95B7084DF8BB7163EDBCA42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0D139-C445-43E5-8370-C1945D9E8B45}"/>
      </w:docPartPr>
      <w:docPartBody>
        <w:p w:rsidR="00000000" w:rsidRDefault="000828E8">
          <w:pPr>
            <w:pStyle w:val="98798D95B7084DF8BB7163EDBCA42198"/>
          </w:pPr>
          <w:r>
            <w:t>Sunday</w:t>
          </w:r>
        </w:p>
      </w:docPartBody>
    </w:docPart>
    <w:docPart>
      <w:docPartPr>
        <w:name w:val="DD3E524030574B95A167008F5F8F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61B93-014B-4BBA-B9D8-E6850951C186}"/>
      </w:docPartPr>
      <w:docPartBody>
        <w:p w:rsidR="00000000" w:rsidRDefault="000828E8">
          <w:pPr>
            <w:pStyle w:val="DD3E524030574B95A167008F5F8FACE0"/>
          </w:pPr>
          <w:r>
            <w:t>Monday</w:t>
          </w:r>
        </w:p>
      </w:docPartBody>
    </w:docPart>
    <w:docPart>
      <w:docPartPr>
        <w:name w:val="E023E0D8232545E4A33F152AF7FF7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83C5-9A03-42A7-A4D6-30B7329EEA3C}"/>
      </w:docPartPr>
      <w:docPartBody>
        <w:p w:rsidR="00000000" w:rsidRDefault="000828E8">
          <w:pPr>
            <w:pStyle w:val="E023E0D8232545E4A33F152AF7FF718F"/>
          </w:pPr>
          <w:r>
            <w:t>Tuesday</w:t>
          </w:r>
        </w:p>
      </w:docPartBody>
    </w:docPart>
    <w:docPart>
      <w:docPartPr>
        <w:name w:val="83D25764A5FB47ECAE7FC96CFCEE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98A3E-A0C7-409A-B9D6-22493682CDCC}"/>
      </w:docPartPr>
      <w:docPartBody>
        <w:p w:rsidR="00000000" w:rsidRDefault="000828E8">
          <w:pPr>
            <w:pStyle w:val="83D25764A5FB47ECAE7FC96CFCEEA671"/>
          </w:pPr>
          <w:r>
            <w:t>Wednesday</w:t>
          </w:r>
        </w:p>
      </w:docPartBody>
    </w:docPart>
    <w:docPart>
      <w:docPartPr>
        <w:name w:val="DA28FC466BA24120B19B61C0EF06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6C17-D5FE-4E76-B750-F188824501F8}"/>
      </w:docPartPr>
      <w:docPartBody>
        <w:p w:rsidR="00000000" w:rsidRDefault="000828E8">
          <w:pPr>
            <w:pStyle w:val="DA28FC466BA24120B19B61C0EF061BCA"/>
          </w:pPr>
          <w:r>
            <w:t>Thursday</w:t>
          </w:r>
        </w:p>
      </w:docPartBody>
    </w:docPart>
    <w:docPart>
      <w:docPartPr>
        <w:name w:val="0F8E6CF9927D4DE983A4A38885A85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A60C-174E-44D6-8ACA-14E78970A009}"/>
      </w:docPartPr>
      <w:docPartBody>
        <w:p w:rsidR="00000000" w:rsidRDefault="000828E8">
          <w:pPr>
            <w:pStyle w:val="0F8E6CF9927D4DE983A4A38885A85E2A"/>
          </w:pPr>
          <w:r>
            <w:t>Friday</w:t>
          </w:r>
        </w:p>
      </w:docPartBody>
    </w:docPart>
    <w:docPart>
      <w:docPartPr>
        <w:name w:val="0C01383DC0584B50A8D0EDB401524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F771-42F3-47A6-962F-529734CD86F8}"/>
      </w:docPartPr>
      <w:docPartBody>
        <w:p w:rsidR="00000000" w:rsidRDefault="000828E8">
          <w:pPr>
            <w:pStyle w:val="0C01383DC0584B50A8D0EDB40152473D"/>
          </w:pPr>
          <w:r>
            <w:t>Saturday</w:t>
          </w:r>
        </w:p>
      </w:docPartBody>
    </w:docPart>
    <w:docPart>
      <w:docPartPr>
        <w:name w:val="C61B2978A7294D74826CC6D479D0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2C85B-713D-4141-8473-983ADEB23A78}"/>
      </w:docPartPr>
      <w:docPartBody>
        <w:p w:rsidR="00000000" w:rsidRDefault="000828E8">
          <w:pPr>
            <w:pStyle w:val="C61B2978A7294D74826CC6D479D02894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E8"/>
    <w:rsid w:val="0008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E675B9FB574C7A92E3D95531840113">
    <w:name w:val="B6E675B9FB574C7A92E3D95531840113"/>
  </w:style>
  <w:style w:type="paragraph" w:customStyle="1" w:styleId="4B8D291461D44A8EA32747ED0318A48A">
    <w:name w:val="4B8D291461D44A8EA32747ED0318A48A"/>
  </w:style>
  <w:style w:type="paragraph" w:customStyle="1" w:styleId="DDC5B91431834567A03AF1A6B6F4056D">
    <w:name w:val="DDC5B91431834567A03AF1A6B6F4056D"/>
  </w:style>
  <w:style w:type="paragraph" w:customStyle="1" w:styleId="98798D95B7084DF8BB7163EDBCA42198">
    <w:name w:val="98798D95B7084DF8BB7163EDBCA42198"/>
  </w:style>
  <w:style w:type="paragraph" w:customStyle="1" w:styleId="DD3E524030574B95A167008F5F8FACE0">
    <w:name w:val="DD3E524030574B95A167008F5F8FACE0"/>
  </w:style>
  <w:style w:type="paragraph" w:customStyle="1" w:styleId="E023E0D8232545E4A33F152AF7FF718F">
    <w:name w:val="E023E0D8232545E4A33F152AF7FF718F"/>
  </w:style>
  <w:style w:type="paragraph" w:customStyle="1" w:styleId="83D25764A5FB47ECAE7FC96CFCEEA671">
    <w:name w:val="83D25764A5FB47ECAE7FC96CFCEEA671"/>
  </w:style>
  <w:style w:type="paragraph" w:customStyle="1" w:styleId="DA28FC466BA24120B19B61C0EF061BCA">
    <w:name w:val="DA28FC466BA24120B19B61C0EF061BCA"/>
  </w:style>
  <w:style w:type="paragraph" w:customStyle="1" w:styleId="0F8E6CF9927D4DE983A4A38885A85E2A">
    <w:name w:val="0F8E6CF9927D4DE983A4A38885A85E2A"/>
  </w:style>
  <w:style w:type="paragraph" w:customStyle="1" w:styleId="0C01383DC0584B50A8D0EDB40152473D">
    <w:name w:val="0C01383DC0584B50A8D0EDB40152473D"/>
  </w:style>
  <w:style w:type="paragraph" w:customStyle="1" w:styleId="C61B2978A7294D74826CC6D479D02894">
    <w:name w:val="C61B2978A7294D74826CC6D479D02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2022-12-23T07:06:00Z</dcterms:created>
  <dcterms:modified xsi:type="dcterms:W3CDTF">2022-12-23T07:07:00Z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